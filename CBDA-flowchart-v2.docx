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4612" w:rsidRDefault="00644612">
      <w:r>
        <w:rPr>
          <w:noProof/>
        </w:rPr>
        <w:pict>
          <v:shapetype id="_x0000_t22" coordsize="21600,21600" o:spt="22" adj="5400" path="m10800,qx0@1l0@2qy10800,21600,21600@2l21600@1qy10800,xem0@1qy10800@0,21600@1nfe">
            <v:formulas>
              <v:f eqn="val #0"/>
              <v:f eqn="prod #0 1 2"/>
              <v:f eqn="sum height 0 @1"/>
            </v:formulas>
            <v:path o:extrusionok="f" gradientshapeok="t" o:connecttype="custom" o:connectlocs="10800,@0;10800,0;0,10800;10800,21600;21600,10800" o:connectangles="270,270,180,90,0" textboxrect="0,@0,21600,@2"/>
            <v:handles>
              <v:h position="center,#0" yrange="0,10800"/>
            </v:handles>
            <o:complex v:ext="view"/>
          </v:shapetype>
          <v:shape id="Can 296" o:spid="_x0000_s1026" type="#_x0000_t22" style="position:absolute;margin-left:243pt;margin-top:342pt;width:41pt;height:33.95pt;z-index:251640832;visibility:visible;v-text-anchor:middle" o:regroupid="3" fillcolor="#f79646" strokecolor="#243f60" strokeweight="2pt"/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225pt;margin-top:319pt;width:68pt;height:33pt;z-index:251641856;visibility:visible" o:regroupid="3" filled="f" stroked="f">
            <v:textbox style="mso-next-textbox:#_x0000_s1027">
              <w:txbxContent>
                <w:p w:rsidR="00644612" w:rsidRPr="0040790F" w:rsidRDefault="00644612" w:rsidP="00E93286">
                  <w:pPr>
                    <w:jc w:val="center"/>
                    <w:rPr>
                      <w:b/>
                      <w:bCs/>
                      <w:sz w:val="36"/>
                      <w:szCs w:val="36"/>
                    </w:rPr>
                  </w:pPr>
                  <w:r>
                    <w:rPr>
                      <w:b/>
                      <w:bCs/>
                      <w:sz w:val="36"/>
                      <w:szCs w:val="36"/>
                    </w:rPr>
                    <w:t>…….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28" type="#_x0000_t202" style="position:absolute;margin-left:189pt;margin-top:316pt;width:38.85pt;height:38.5pt;z-index:251634688;visibility:visible" o:regroupid="2" filled="f" stroked="f">
            <v:textbox style="mso-next-textbox:#_x0000_s1028">
              <w:txbxContent>
                <w:p w:rsidR="00644612" w:rsidRPr="0040790F" w:rsidRDefault="00644612" w:rsidP="00E93286">
                  <w:pPr>
                    <w:jc w:val="center"/>
                    <w:rPr>
                      <w:b/>
                      <w:bCs/>
                      <w:sz w:val="36"/>
                      <w:szCs w:val="36"/>
                    </w:rPr>
                  </w:pPr>
                  <w:r>
                    <w:rPr>
                      <w:b/>
                      <w:bCs/>
                      <w:sz w:val="36"/>
                      <w:szCs w:val="36"/>
                    </w:rPr>
                    <w:t>…….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29" type="#_x0000_t202" style="position:absolute;margin-left:198pt;margin-top:332pt;width:27pt;height:28pt;z-index:251672576;visibility:visible" o:regroupid="6" filled="f" stroked="f">
            <v:textbox style="mso-next-textbox:#_x0000_s1029">
              <w:txbxContent>
                <w:p w:rsidR="00644612" w:rsidRPr="0040790F" w:rsidRDefault="00644612" w:rsidP="008E34D3">
                  <w:pPr>
                    <w:jc w:val="center"/>
                    <w:rPr>
                      <w:b/>
                      <w:bCs/>
                      <w:sz w:val="36"/>
                      <w:szCs w:val="36"/>
                    </w:rPr>
                  </w:pPr>
                  <w:r>
                    <w:rPr>
                      <w:b/>
                      <w:bCs/>
                      <w:sz w:val="36"/>
                      <w:szCs w:val="36"/>
                    </w:rPr>
                    <w:t>M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Right Arrow 290" o:spid="_x0000_s1030" type="#_x0000_t13" style="position:absolute;margin-left:189pt;margin-top:355pt;width:52pt;height:14pt;z-index:251633664;visibility:visible;v-text-anchor:middle" o:regroupid="2" adj="20176" fillcolor="#f79646" strokecolor="#fbd4b4" strokeweight="2pt"/>
        </w:pict>
      </w:r>
      <w:r>
        <w:rPr>
          <w:noProof/>
        </w:rPr>
        <w:pict>
          <v:shape id="Can 289" o:spid="_x0000_s1031" type="#_x0000_t22" style="position:absolute;margin-left:63pt;margin-top:344pt;width:118pt;height:33.95pt;z-index:251648000;visibility:visible;v-text-anchor:middle" o:regroupid="4" fillcolor="#4f81bd" strokecolor="#243f60" strokeweight="2pt"/>
        </w:pict>
      </w:r>
      <w:r>
        <w:rPr>
          <w:noProof/>
        </w:rPr>
        <w:pict>
          <v:shape id="Can 294" o:spid="_x0000_s1032" type="#_x0000_t22" style="position:absolute;margin-left:225pt;margin-top:287pt;width:41pt;height:33.95pt;z-index:251638784;visibility:visible;v-text-anchor:middle" o:regroupid="3" fillcolor="#f79646" strokecolor="#243f60" strokeweight="2pt"/>
        </w:pict>
      </w:r>
      <w:r>
        <w:rPr>
          <w:noProof/>
        </w:rPr>
        <w:pict>
          <v:shape id="Can 291" o:spid="_x0000_s1033" type="#_x0000_t22" style="position:absolute;margin-left:190pt;margin-top:251pt;width:41pt;height:33.95pt;z-index:251635712;visibility:visible;v-text-anchor:middle" o:regroupid="3" fillcolor="#f79646" strokecolor="#243f60" strokeweight="2pt"/>
        </w:pict>
      </w:r>
      <w:r>
        <w:rPr>
          <w:noProof/>
        </w:rPr>
        <w:pict>
          <v:shape id="Can 295" o:spid="_x0000_s1034" type="#_x0000_t22" style="position:absolute;margin-left:238pt;margin-top:299pt;width:41pt;height:33.95pt;z-index:251639808;visibility:visible;v-text-anchor:middle" o:regroupid="3" fillcolor="#f79646" strokecolor="#243f60" strokeweight="2pt"/>
        </w:pict>
      </w:r>
      <w:r>
        <w:rPr>
          <w:noProof/>
        </w:rPr>
        <w:pict>
          <v:shape id="Can 293" o:spid="_x0000_s1035" type="#_x0000_t22" style="position:absolute;margin-left:214pt;margin-top:275pt;width:41pt;height:33.95pt;z-index:251637760;visibility:visible;v-text-anchor:middle" o:regroupid="3" fillcolor="#f79646" strokecolor="#243f60" strokeweight="2pt"/>
        </w:pict>
      </w:r>
      <w:r>
        <w:rPr>
          <w:noProof/>
        </w:rPr>
        <w:pict>
          <v:shape id="Can 292" o:spid="_x0000_s1036" type="#_x0000_t22" style="position:absolute;margin-left:202pt;margin-top:263pt;width:41pt;height:33.95pt;z-index:251636736;visibility:visible;v-text-anchor:middle" o:regroupid="3" fillcolor="#f79646" strokecolor="#243f60" strokeweight="2pt"/>
        </w:pict>
      </w:r>
      <w:r>
        <w:rPr>
          <w:noProof/>
        </w:rPr>
        <w:pict>
          <v:shape id="Right Arrow 288" o:spid="_x0000_s1037" type="#_x0000_t13" style="position:absolute;margin-left:174pt;margin-top:311pt;width:52pt;height:14pt;z-index:251632640;visibility:visible;v-text-anchor:middle" o:regroupid="2" adj="20176" fillcolor="#f79646" strokecolor="#fbd4b4" strokeweight="2pt"/>
        </w:pict>
      </w:r>
      <w:r>
        <w:rPr>
          <w:noProof/>
        </w:rPr>
        <w:pict>
          <v:shape id="Right Arrow 30" o:spid="_x0000_s1038" type="#_x0000_t13" style="position:absolute;margin-left:162pt;margin-top:299pt;width:52pt;height:14pt;z-index:251631616;visibility:visible;v-text-anchor:middle" o:regroupid="2" adj="20176" fillcolor="#f79646" strokecolor="#fbd4b4" strokeweight="2pt"/>
        </w:pict>
      </w:r>
      <w:r>
        <w:rPr>
          <w:noProof/>
        </w:rPr>
        <w:pict>
          <v:shape id="Right Arrow 28" o:spid="_x0000_s1039" type="#_x0000_t13" style="position:absolute;margin-left:150pt;margin-top:287pt;width:52pt;height:14pt;z-index:251630592;visibility:visible;v-text-anchor:middle" o:regroupid="2" adj="20176" fillcolor="#f79646" strokecolor="#fbd4b4" strokeweight="2pt"/>
        </w:pict>
      </w:r>
      <w:r>
        <w:rPr>
          <w:noProof/>
        </w:rPr>
        <w:pict>
          <v:shape id="Right Arrow 26" o:spid="_x0000_s1040" type="#_x0000_t13" style="position:absolute;margin-left:138pt;margin-top:275pt;width:52pt;height:14pt;z-index:251629568;visibility:visible;v-text-anchor:middle" o:regroupid="2" adj="20176" fillcolor="#f79646" strokecolor="#fbd4b4" strokeweight="2pt"/>
        </w:pict>
      </w:r>
      <w:r>
        <w:rPr>
          <w:noProof/>
        </w:rPr>
        <w:pict>
          <v:shape id="Right Arrow 24" o:spid="_x0000_s1041" type="#_x0000_t13" style="position:absolute;margin-left:126pt;margin-top:263pt;width:52pt;height:14pt;z-index:251628544;visibility:visible;v-text-anchor:middle" o:regroupid="2" adj="20176" fillcolor="#f79646" strokecolor="#fbd4b4" strokeweight="2pt"/>
        </w:pict>
      </w:r>
      <w:r>
        <w:rPr>
          <w:noProof/>
        </w:rPr>
        <w:pict>
          <v:shape id="_x0000_s1042" type="#_x0000_t202" style="position:absolute;margin-left:408pt;margin-top:335pt;width:43pt;height:28pt;z-index:251685888;visibility:visible" o:regroupid="8" filled="f" stroked="f">
            <v:textbox style="mso-next-textbox:#_x0000_s1042">
              <w:txbxContent>
                <w:p w:rsidR="00644612" w:rsidRPr="0040790F" w:rsidRDefault="00644612" w:rsidP="008E34D3">
                  <w:pPr>
                    <w:jc w:val="center"/>
                    <w:rPr>
                      <w:b/>
                      <w:bCs/>
                      <w:sz w:val="36"/>
                      <w:szCs w:val="36"/>
                    </w:rPr>
                  </w:pPr>
                  <w:r>
                    <w:rPr>
                      <w:b/>
                      <w:bCs/>
                      <w:sz w:val="36"/>
                      <w:szCs w:val="36"/>
                    </w:rPr>
                    <w:t>SL</w:t>
                  </w:r>
                  <w:r>
                    <w:rPr>
                      <w:b/>
                      <w:bCs/>
                      <w:sz w:val="36"/>
                      <w:szCs w:val="36"/>
                      <w:vertAlign w:val="subscript"/>
                    </w:rPr>
                    <w:t>M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3" type="#_x0000_t202" style="position:absolute;margin-left:427pt;margin-top:295pt;width:43pt;height:28pt;z-index:251684864;visibility:visible" o:regroupid="8" filled="f" stroked="f">
            <v:textbox style="mso-next-textbox:#_x0000_s1043">
              <w:txbxContent>
                <w:p w:rsidR="00644612" w:rsidRPr="0040790F" w:rsidRDefault="00644612" w:rsidP="008E34D3">
                  <w:pPr>
                    <w:jc w:val="center"/>
                    <w:rPr>
                      <w:b/>
                      <w:bCs/>
                      <w:sz w:val="36"/>
                      <w:szCs w:val="36"/>
                    </w:rPr>
                  </w:pPr>
                  <w:r>
                    <w:rPr>
                      <w:b/>
                      <w:bCs/>
                      <w:sz w:val="36"/>
                      <w:szCs w:val="36"/>
                    </w:rPr>
                    <w:t>SL</w:t>
                  </w:r>
                  <w:r w:rsidRPr="00E93286">
                    <w:rPr>
                      <w:b/>
                      <w:bCs/>
                      <w:sz w:val="36"/>
                      <w:szCs w:val="36"/>
                      <w:vertAlign w:val="subscript"/>
                    </w:rPr>
                    <w:t>5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4" type="#_x0000_t202" style="position:absolute;margin-left:394pt;margin-top:283pt;width:46pt;height:28pt;z-index:251683840;visibility:visible" o:regroupid="8" filled="f" stroked="f">
            <v:textbox style="mso-next-textbox:#_x0000_s1044">
              <w:txbxContent>
                <w:p w:rsidR="00644612" w:rsidRPr="0040790F" w:rsidRDefault="00644612" w:rsidP="008E34D3">
                  <w:pPr>
                    <w:jc w:val="center"/>
                    <w:rPr>
                      <w:b/>
                      <w:bCs/>
                      <w:sz w:val="36"/>
                      <w:szCs w:val="36"/>
                    </w:rPr>
                  </w:pPr>
                  <w:r>
                    <w:rPr>
                      <w:b/>
                      <w:bCs/>
                      <w:sz w:val="36"/>
                      <w:szCs w:val="36"/>
                    </w:rPr>
                    <w:t>SL</w:t>
                  </w:r>
                  <w:r w:rsidRPr="00E93286">
                    <w:rPr>
                      <w:b/>
                      <w:bCs/>
                      <w:sz w:val="36"/>
                      <w:szCs w:val="36"/>
                      <w:vertAlign w:val="subscript"/>
                    </w:rPr>
                    <w:t>4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5" type="#_x0000_t202" style="position:absolute;margin-left:368pt;margin-top:272pt;width:43pt;height:28pt;z-index:251682816;visibility:visible" o:regroupid="8" filled="f" stroked="f">
            <v:textbox style="mso-next-textbox:#_x0000_s1045">
              <w:txbxContent>
                <w:p w:rsidR="00644612" w:rsidRPr="0040790F" w:rsidRDefault="00644612" w:rsidP="008E34D3">
                  <w:pPr>
                    <w:jc w:val="center"/>
                    <w:rPr>
                      <w:b/>
                      <w:bCs/>
                      <w:sz w:val="36"/>
                      <w:szCs w:val="36"/>
                    </w:rPr>
                  </w:pPr>
                  <w:r>
                    <w:rPr>
                      <w:b/>
                      <w:bCs/>
                      <w:sz w:val="36"/>
                      <w:szCs w:val="36"/>
                    </w:rPr>
                    <w:t>SL</w:t>
                  </w:r>
                  <w:r w:rsidRPr="00E93286">
                    <w:rPr>
                      <w:b/>
                      <w:bCs/>
                      <w:sz w:val="36"/>
                      <w:szCs w:val="36"/>
                      <w:vertAlign w:val="subscript"/>
                    </w:rPr>
                    <w:t>3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6" type="#_x0000_t202" style="position:absolute;margin-left:337pt;margin-top:258pt;width:43pt;height:28pt;z-index:251681792;visibility:visible" o:regroupid="8" filled="f" stroked="f">
            <v:textbox style="mso-next-textbox:#_x0000_s1046">
              <w:txbxContent>
                <w:p w:rsidR="00644612" w:rsidRPr="0040790F" w:rsidRDefault="00644612" w:rsidP="008E34D3">
                  <w:pPr>
                    <w:jc w:val="center"/>
                    <w:rPr>
                      <w:b/>
                      <w:bCs/>
                      <w:sz w:val="36"/>
                      <w:szCs w:val="36"/>
                    </w:rPr>
                  </w:pPr>
                  <w:r>
                    <w:rPr>
                      <w:b/>
                      <w:bCs/>
                      <w:sz w:val="36"/>
                      <w:szCs w:val="36"/>
                    </w:rPr>
                    <w:t>SL</w:t>
                  </w:r>
                  <w:r w:rsidRPr="00E93286">
                    <w:rPr>
                      <w:b/>
                      <w:bCs/>
                      <w:sz w:val="36"/>
                      <w:szCs w:val="36"/>
                      <w:vertAlign w:val="subscript"/>
                    </w:rPr>
                    <w:t>2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7" type="#_x0000_t202" style="position:absolute;margin-left:301pt;margin-top:247pt;width:43pt;height:28pt;z-index:251680768;visibility:visible" o:regroupid="8" filled="f" stroked="f">
            <v:textbox style="mso-next-textbox:#_x0000_s1047">
              <w:txbxContent>
                <w:p w:rsidR="00644612" w:rsidRPr="0040790F" w:rsidRDefault="00644612" w:rsidP="008E34D3">
                  <w:pPr>
                    <w:jc w:val="center"/>
                    <w:rPr>
                      <w:b/>
                      <w:bCs/>
                      <w:sz w:val="36"/>
                      <w:szCs w:val="36"/>
                    </w:rPr>
                  </w:pPr>
                  <w:r>
                    <w:rPr>
                      <w:b/>
                      <w:bCs/>
                      <w:sz w:val="36"/>
                      <w:szCs w:val="36"/>
                    </w:rPr>
                    <w:t>SL</w:t>
                  </w:r>
                  <w:r w:rsidRPr="00FF38FE">
                    <w:rPr>
                      <w:b/>
                      <w:bCs/>
                      <w:sz w:val="36"/>
                      <w:szCs w:val="36"/>
                      <w:vertAlign w:val="subscript"/>
                    </w:rPr>
                    <w:t>1</w:t>
                  </w:r>
                </w:p>
              </w:txbxContent>
            </v:textbox>
          </v:shape>
        </w:pict>
      </w:r>
      <w:r>
        <w:rPr>
          <w:noProof/>
        </w:rPr>
        <w:pict>
          <v:shape id="Right Arrow 342" o:spid="_x0000_s1048" type="#_x0000_t13" style="position:absolute;margin-left:366pt;margin-top:354pt;width:137pt;height:12pt;z-index:251679744;visibility:visible;v-text-anchor:middle" o:regroupid="7" adj="20654" fillcolor="#ff8080" strokecolor="#fbd4b4" strokeweight="2pt">
            <v:fill color2="#ffdada" rotate="t" angle="180" colors="0 #ff8080;.5 #ffb3b3;1 #ffdada" focus="100%" type="gradient"/>
          </v:shape>
        </w:pict>
      </w:r>
      <w:r>
        <w:rPr>
          <w:noProof/>
        </w:rPr>
        <w:pict>
          <v:shape id="_x0000_s1049" type="#_x0000_t202" style="position:absolute;margin-left:362pt;margin-top:317pt;width:68pt;height:33pt;z-index:251678720;visibility:visible" o:regroupid="7" filled="f" stroked="f">
            <v:textbox style="mso-next-textbox:#_x0000_s1049">
              <w:txbxContent>
                <w:p w:rsidR="00644612" w:rsidRPr="0040790F" w:rsidRDefault="00644612" w:rsidP="00E93286">
                  <w:pPr>
                    <w:jc w:val="center"/>
                    <w:rPr>
                      <w:b/>
                      <w:bCs/>
                      <w:sz w:val="36"/>
                      <w:szCs w:val="36"/>
                    </w:rPr>
                  </w:pPr>
                  <w:r>
                    <w:rPr>
                      <w:b/>
                      <w:bCs/>
                      <w:sz w:val="36"/>
                      <w:szCs w:val="36"/>
                    </w:rPr>
                    <w:t>…….</w:t>
                  </w:r>
                </w:p>
              </w:txbxContent>
            </v:textbox>
          </v:shape>
        </w:pict>
      </w:r>
      <w:r>
        <w:rPr>
          <w:noProof/>
        </w:rPr>
        <w:pict>
          <v:shape id="Right Arrow 309" o:spid="_x0000_s1050" type="#_x0000_t13" style="position:absolute;margin-left:343pt;margin-top:314pt;width:137pt;height:12pt;z-index:251677696;visibility:visible;v-text-anchor:middle" o:regroupid="7" adj="20654" fillcolor="#ff8080" strokecolor="#fbd4b4" strokeweight="2pt">
            <v:fill color2="#ffdada" rotate="t" angle="180" colors="0 #ff8080;.5 #ffb3b3;1 #ffdada" focus="100%" type="gradient"/>
          </v:shape>
        </w:pict>
      </w:r>
      <w:r>
        <w:rPr>
          <w:noProof/>
        </w:rPr>
        <w:pict>
          <v:shape id="Right Arrow 308" o:spid="_x0000_s1051" type="#_x0000_t13" style="position:absolute;margin-left:331pt;margin-top:302pt;width:149pt;height:13pt;z-index:251676672;visibility:visible;v-text-anchor:middle" o:regroupid="7" adj="20658" fillcolor="#ff8080" strokecolor="#fbd4b4" strokeweight="2pt">
            <v:fill color2="#ffdada" rotate="t" angle="180" colors="0 #ff8080;.5 #ffb3b3;1 #ffdada" focus="100%" type="gradient"/>
          </v:shape>
        </w:pict>
      </w:r>
      <w:r>
        <w:rPr>
          <w:noProof/>
        </w:rPr>
        <w:pict>
          <v:shape id="Right Arrow 306" o:spid="_x0000_s1052" type="#_x0000_t13" style="position:absolute;margin-left:319pt;margin-top:290pt;width:161pt;height:13pt;z-index:251675648;visibility:visible;v-text-anchor:middle" o:regroupid="7" adj="20728" fillcolor="#ff8080" strokecolor="#fbd4b4" strokeweight="2pt">
            <v:fill color2="#ffdada" rotate="t" angle="180" colors="0 #ff8080;.5 #ffb3b3;1 #ffdada" focus="100%" type="gradient"/>
          </v:shape>
        </w:pict>
      </w:r>
      <w:r>
        <w:rPr>
          <w:noProof/>
        </w:rPr>
        <w:pict>
          <v:shape id="Right Arrow 305" o:spid="_x0000_s1053" type="#_x0000_t13" style="position:absolute;margin-left:307pt;margin-top:278pt;width:173pt;height:12pt;z-index:251674624;visibility:visible;v-text-anchor:middle" o:regroupid="7" adj="20851" fillcolor="#ff8080" strokecolor="#fbd4b4" strokeweight="2pt">
            <v:fill color2="#ffdada" rotate="t" angle="180" colors="0 #ff8080;.5 #ffb3b3;1 #ffdada" focus="100%" type="gradient"/>
          </v:shape>
        </w:pict>
      </w:r>
      <w:r>
        <w:rPr>
          <w:noProof/>
        </w:rPr>
        <w:pict>
          <v:shape id="Right Arrow 304" o:spid="_x0000_s1054" type="#_x0000_t13" style="position:absolute;margin-left:295pt;margin-top:266pt;width:185pt;height:12pt;z-index:251673600;visibility:visible;v-text-anchor:middle" o:regroupid="7" adj="20899" fillcolor="#ff8080" strokecolor="#fbd4b4" strokeweight="2pt">
            <v:fill color2="#ffdada" rotate="t" angle="180" colors="0 #ff8080;.5 #ffb3b3;1 #ffdada" focus="100%" type="gradient"/>
          </v:shape>
        </w:pict>
      </w:r>
      <w:r>
        <w:rPr>
          <w:noProof/>
        </w:rPr>
        <w:pict>
          <v:shape id="_x0000_s1055" type="#_x0000_t202" style="position:absolute;margin-left:184pt;margin-top:293pt;width:27pt;height:28pt;z-index:251671552;visibility:visible" o:regroupid="6" filled="f" stroked="f">
            <v:textbox style="mso-next-textbox:#_x0000_s1055">
              <w:txbxContent>
                <w:p w:rsidR="00644612" w:rsidRPr="0040790F" w:rsidRDefault="00644612" w:rsidP="008E34D3">
                  <w:pPr>
                    <w:jc w:val="center"/>
                    <w:rPr>
                      <w:b/>
                      <w:bCs/>
                      <w:sz w:val="36"/>
                      <w:szCs w:val="36"/>
                    </w:rPr>
                  </w:pPr>
                  <w:r>
                    <w:rPr>
                      <w:b/>
                      <w:bCs/>
                      <w:sz w:val="36"/>
                      <w:szCs w:val="36"/>
                    </w:rPr>
                    <w:t>5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6" type="#_x0000_t202" style="position:absolute;margin-left:172pt;margin-top:281pt;width:27pt;height:28pt;z-index:251670528;visibility:visible" o:regroupid="6" filled="f" stroked="f">
            <v:textbox style="mso-next-textbox:#_x0000_s1056">
              <w:txbxContent>
                <w:p w:rsidR="00644612" w:rsidRPr="0040790F" w:rsidRDefault="00644612" w:rsidP="008E34D3">
                  <w:pPr>
                    <w:jc w:val="center"/>
                    <w:rPr>
                      <w:b/>
                      <w:bCs/>
                      <w:sz w:val="36"/>
                      <w:szCs w:val="36"/>
                    </w:rPr>
                  </w:pPr>
                  <w:r>
                    <w:rPr>
                      <w:b/>
                      <w:bCs/>
                      <w:sz w:val="36"/>
                      <w:szCs w:val="36"/>
                    </w:rPr>
                    <w:t>4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7" type="#_x0000_t202" style="position:absolute;margin-left:160pt;margin-top:269pt;width:27pt;height:28pt;z-index:251669504;visibility:visible" o:regroupid="6" filled="f" stroked="f">
            <v:textbox style="mso-next-textbox:#_x0000_s1057">
              <w:txbxContent>
                <w:p w:rsidR="00644612" w:rsidRPr="0040790F" w:rsidRDefault="00644612" w:rsidP="008E34D3">
                  <w:pPr>
                    <w:jc w:val="center"/>
                    <w:rPr>
                      <w:b/>
                      <w:bCs/>
                      <w:sz w:val="36"/>
                      <w:szCs w:val="36"/>
                    </w:rPr>
                  </w:pPr>
                  <w:r>
                    <w:rPr>
                      <w:b/>
                      <w:bCs/>
                      <w:sz w:val="36"/>
                      <w:szCs w:val="36"/>
                    </w:rPr>
                    <w:t>3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8" type="#_x0000_t202" style="position:absolute;margin-left:148pt;margin-top:257pt;width:27pt;height:28pt;z-index:251668480;visibility:visible" o:regroupid="6" filled="f" stroked="f">
            <v:textbox style="mso-next-textbox:#_x0000_s1058">
              <w:txbxContent>
                <w:p w:rsidR="00644612" w:rsidRPr="0040790F" w:rsidRDefault="00644612" w:rsidP="008E34D3">
                  <w:pPr>
                    <w:jc w:val="center"/>
                    <w:rPr>
                      <w:b/>
                      <w:bCs/>
                      <w:sz w:val="36"/>
                      <w:szCs w:val="36"/>
                    </w:rPr>
                  </w:pPr>
                  <w:r>
                    <w:rPr>
                      <w:b/>
                      <w:bCs/>
                      <w:sz w:val="36"/>
                      <w:szCs w:val="36"/>
                    </w:rPr>
                    <w:t>2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9" type="#_x0000_t202" style="position:absolute;margin-left:136pt;margin-top:245pt;width:27pt;height:28pt;z-index:251667456;visibility:visible" o:regroupid="6" filled="f" stroked="f">
            <v:textbox style="mso-next-textbox:#_x0000_s1059">
              <w:txbxContent>
                <w:p w:rsidR="00644612" w:rsidRPr="0040790F" w:rsidRDefault="00644612" w:rsidP="008E34D3">
                  <w:pPr>
                    <w:jc w:val="center"/>
                    <w:rPr>
                      <w:b/>
                      <w:bCs/>
                      <w:sz w:val="36"/>
                      <w:szCs w:val="36"/>
                    </w:rPr>
                  </w:pPr>
                  <w:r>
                    <w:rPr>
                      <w:b/>
                      <w:bCs/>
                      <w:sz w:val="36"/>
                      <w:szCs w:val="36"/>
                    </w:rPr>
                    <w:t>1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60" type="#_x0000_t202" style="position:absolute;margin-left:530pt;margin-top:348pt;width:27pt;height:28pt;z-index:251666432;visibility:visible" o:regroupid="5" filled="f" stroked="f">
            <v:textbox style="mso-next-textbox:#_x0000_s1060">
              <w:txbxContent>
                <w:p w:rsidR="00644612" w:rsidRPr="0040790F" w:rsidRDefault="00644612" w:rsidP="00A81EEF">
                  <w:pPr>
                    <w:jc w:val="center"/>
                    <w:rPr>
                      <w:b/>
                      <w:bCs/>
                      <w:sz w:val="36"/>
                      <w:szCs w:val="36"/>
                    </w:rPr>
                  </w:pPr>
                  <w:r>
                    <w:rPr>
                      <w:b/>
                      <w:bCs/>
                      <w:sz w:val="36"/>
                      <w:szCs w:val="36"/>
                    </w:rPr>
                    <w:t>K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61" type="#_x0000_t202" style="position:absolute;margin-left:546pt;margin-top:303pt;width:27pt;height:28pt;z-index:251665408;visibility:visible" o:regroupid="5" filled="f" stroked="f">
            <v:textbox style="mso-next-textbox:#_x0000_s1061">
              <w:txbxContent>
                <w:p w:rsidR="00644612" w:rsidRPr="0040790F" w:rsidRDefault="00644612" w:rsidP="00A81EEF">
                  <w:pPr>
                    <w:jc w:val="center"/>
                    <w:rPr>
                      <w:b/>
                      <w:bCs/>
                      <w:sz w:val="36"/>
                      <w:szCs w:val="36"/>
                    </w:rPr>
                  </w:pPr>
                  <w:r>
                    <w:rPr>
                      <w:b/>
                      <w:bCs/>
                      <w:sz w:val="36"/>
                      <w:szCs w:val="36"/>
                    </w:rPr>
                    <w:t>5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62" type="#_x0000_t202" style="position:absolute;margin-left:534pt;margin-top:291pt;width:27pt;height:28pt;z-index:251664384;visibility:visible" o:regroupid="5" filled="f" stroked="f">
            <v:textbox style="mso-next-textbox:#_x0000_s1062">
              <w:txbxContent>
                <w:p w:rsidR="00644612" w:rsidRPr="0040790F" w:rsidRDefault="00644612" w:rsidP="00A81EEF">
                  <w:pPr>
                    <w:jc w:val="center"/>
                    <w:rPr>
                      <w:b/>
                      <w:bCs/>
                      <w:sz w:val="36"/>
                      <w:szCs w:val="36"/>
                    </w:rPr>
                  </w:pPr>
                  <w:r>
                    <w:rPr>
                      <w:b/>
                      <w:bCs/>
                      <w:sz w:val="36"/>
                      <w:szCs w:val="36"/>
                    </w:rPr>
                    <w:t>4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63" type="#_x0000_t202" style="position:absolute;margin-left:522pt;margin-top:279pt;width:27pt;height:28pt;z-index:251663360;visibility:visible" o:regroupid="5" filled="f" stroked="f">
            <v:textbox style="mso-next-textbox:#_x0000_s1063">
              <w:txbxContent>
                <w:p w:rsidR="00644612" w:rsidRPr="0040790F" w:rsidRDefault="00644612" w:rsidP="00A81EEF">
                  <w:pPr>
                    <w:jc w:val="center"/>
                    <w:rPr>
                      <w:b/>
                      <w:bCs/>
                      <w:sz w:val="36"/>
                      <w:szCs w:val="36"/>
                    </w:rPr>
                  </w:pPr>
                  <w:r>
                    <w:rPr>
                      <w:b/>
                      <w:bCs/>
                      <w:sz w:val="36"/>
                      <w:szCs w:val="36"/>
                    </w:rPr>
                    <w:t>3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64" type="#_x0000_t202" style="position:absolute;margin-left:510pt;margin-top:267pt;width:27pt;height:28pt;z-index:251662336;visibility:visible" o:regroupid="5" filled="f" stroked="f">
            <v:textbox style="mso-next-textbox:#_x0000_s1064">
              <w:txbxContent>
                <w:p w:rsidR="00644612" w:rsidRPr="0040790F" w:rsidRDefault="00644612" w:rsidP="00A81EEF">
                  <w:pPr>
                    <w:jc w:val="center"/>
                    <w:rPr>
                      <w:b/>
                      <w:bCs/>
                      <w:sz w:val="36"/>
                      <w:szCs w:val="36"/>
                    </w:rPr>
                  </w:pPr>
                  <w:r>
                    <w:rPr>
                      <w:b/>
                      <w:bCs/>
                      <w:sz w:val="36"/>
                      <w:szCs w:val="36"/>
                    </w:rPr>
                    <w:t>2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65" type="#_x0000_t202" style="position:absolute;margin-left:498pt;margin-top:255pt;width:27pt;height:28pt;z-index:251661312;visibility:visible" o:regroupid="5" filled="f" stroked="f">
            <v:textbox style="mso-next-textbox:#_x0000_s1065">
              <w:txbxContent>
                <w:p w:rsidR="00644612" w:rsidRPr="0040790F" w:rsidRDefault="00644612" w:rsidP="00A81EEF">
                  <w:pPr>
                    <w:jc w:val="center"/>
                    <w:rPr>
                      <w:b/>
                      <w:bCs/>
                      <w:sz w:val="36"/>
                      <w:szCs w:val="36"/>
                    </w:rPr>
                  </w:pPr>
                  <w:r>
                    <w:rPr>
                      <w:b/>
                      <w:bCs/>
                      <w:sz w:val="36"/>
                      <w:szCs w:val="36"/>
                    </w:rPr>
                    <w:t>1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66" type="#_x0000_t202" style="position:absolute;margin-left:547pt;margin-top:318pt;width:68pt;height:33pt;z-index:251660288;visibility:visible" o:regroupid="5" filled="f" stroked="f">
            <v:textbox style="mso-next-textbox:#_x0000_s1066">
              <w:txbxContent>
                <w:p w:rsidR="00644612" w:rsidRPr="0040790F" w:rsidRDefault="00644612" w:rsidP="00E93286">
                  <w:pPr>
                    <w:jc w:val="center"/>
                    <w:rPr>
                      <w:b/>
                      <w:bCs/>
                      <w:sz w:val="36"/>
                      <w:szCs w:val="36"/>
                    </w:rPr>
                  </w:pPr>
                  <w:r>
                    <w:rPr>
                      <w:b/>
                      <w:bCs/>
                      <w:sz w:val="36"/>
                      <w:szCs w:val="36"/>
                    </w:rPr>
                    <w:t>…….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16" coordsize="21600,21600" o:spt="16" adj="5400" path="m@0,l0@0,,21600@1,21600,21600@2,21600,xem0@0nfl@1@0,21600,em@1@0nfl@1,21600e">
            <v:stroke joinstyle="miter"/>
            <v:formulas>
              <v:f eqn="val #0"/>
              <v:f eqn="sum width 0 #0"/>
              <v:f eqn="sum height 0 #0"/>
              <v:f eqn="mid height #0"/>
              <v:f eqn="prod @1 1 2"/>
              <v:f eqn="prod @2 1 2"/>
              <v:f eqn="mid width #0"/>
            </v:formulas>
            <v:path o:extrusionok="f" gradientshapeok="t" limo="10800,10800" o:connecttype="custom" o:connectlocs="@6,0;@4,@0;0,@3;@4,21600;@1,@3;21600,@5" o:connectangles="270,270,180,90,0,0" textboxrect="0,@0,@1,21600"/>
            <v:handles>
              <v:h position="topLeft,#0" switch="" yrange="0,21600"/>
            </v:handles>
            <o:complex v:ext="view"/>
          </v:shapetype>
          <v:shape id="Cube 328" o:spid="_x0000_s1067" type="#_x0000_t16" style="position:absolute;margin-left:557pt;margin-top:352pt;width:48pt;height:21pt;z-index:251659264;visibility:visible;v-text-anchor:middle" o:regroupid="5" fillcolor="#00b050" strokecolor="#92d050" strokeweight="2pt"/>
        </w:pict>
      </w:r>
      <w:r>
        <w:rPr>
          <w:noProof/>
        </w:rPr>
        <w:pict>
          <v:shape id="Cube 327" o:spid="_x0000_s1068" type="#_x0000_t16" style="position:absolute;margin-left:583pt;margin-top:306pt;width:48pt;height:21pt;z-index:251658240;visibility:visible;v-text-anchor:middle" o:regroupid="5" fillcolor="#00b050" strokecolor="#92d050" strokeweight="2pt"/>
        </w:pict>
      </w:r>
      <w:r>
        <w:rPr>
          <w:noProof/>
        </w:rPr>
        <w:pict>
          <v:shape id="Cube 326" o:spid="_x0000_s1069" type="#_x0000_t16" style="position:absolute;margin-left:571pt;margin-top:294pt;width:48pt;height:21pt;z-index:251657216;visibility:visible;v-text-anchor:middle" o:regroupid="5" fillcolor="#00b050" strokecolor="#92d050" strokeweight="2pt"/>
        </w:pict>
      </w:r>
      <w:r>
        <w:rPr>
          <w:noProof/>
        </w:rPr>
        <w:pict>
          <v:shape id="Cube 325" o:spid="_x0000_s1070" type="#_x0000_t16" style="position:absolute;margin-left:559pt;margin-top:282pt;width:48pt;height:21pt;z-index:251656192;visibility:visible;v-text-anchor:middle" o:regroupid="5" fillcolor="#00b050" strokecolor="#92d050" strokeweight="2pt"/>
        </w:pict>
      </w:r>
      <w:r>
        <w:rPr>
          <w:noProof/>
        </w:rPr>
        <w:pict>
          <v:shape id="Cube 324" o:spid="_x0000_s1071" type="#_x0000_t16" style="position:absolute;margin-left:547pt;margin-top:270pt;width:48pt;height:21pt;z-index:251655168;visibility:visible;v-text-anchor:middle" o:regroupid="5" fillcolor="#00b050" strokecolor="#92d050" strokeweight="2pt"/>
        </w:pict>
      </w:r>
      <w:r>
        <w:rPr>
          <w:noProof/>
        </w:rPr>
        <w:pict>
          <v:shape id="Cube 323" o:spid="_x0000_s1072" type="#_x0000_t16" style="position:absolute;margin-left:535pt;margin-top:258pt;width:48pt;height:21pt;z-index:251654144;visibility:visible;v-text-anchor:middle" o:regroupid="5" fillcolor="#00b050" strokecolor="#92d050" strokeweight="2pt"/>
        </w:pict>
      </w:r>
      <w:r>
        <w:rPr>
          <w:noProof/>
        </w:rPr>
        <w:pict>
          <v:shape id="_x0000_s1073" type="#_x0000_t202" style="position:absolute;margin-left:487pt;margin-top:419pt;width:151pt;height:70pt;z-index:251653120;visibility:visible" o:regroupid="4" fillcolor="#ffde80">
            <v:fill color2="#fff3da" rotate="t" angle="180" colors="0 #ffde80;.5 #ffe8b3;1 #fff3da" focus="100%" type="gradient"/>
            <v:textbox style="mso-next-textbox:#_x0000_s1073">
              <w:txbxContent>
                <w:p w:rsidR="00644612" w:rsidRPr="00A81EEF" w:rsidRDefault="00644612" w:rsidP="00A81EEF">
                  <w:pPr>
                    <w:spacing w:after="0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>
                    <w:rPr>
                      <w:b/>
                      <w:bCs/>
                      <w:sz w:val="36"/>
                      <w:szCs w:val="36"/>
                    </w:rPr>
                    <w:t>STEP 7</w:t>
                  </w:r>
                </w:p>
                <w:p w:rsidR="00644612" w:rsidRPr="0040790F" w:rsidRDefault="00644612" w:rsidP="00A81EEF">
                  <w:pPr>
                    <w:spacing w:after="0"/>
                    <w:jc w:val="center"/>
                    <w:rPr>
                      <w:b/>
                      <w:bCs/>
                      <w:sz w:val="36"/>
                      <w:szCs w:val="36"/>
                    </w:rPr>
                  </w:pPr>
                  <w:r>
                    <w:rPr>
                      <w:b/>
                      <w:bCs/>
                      <w:sz w:val="28"/>
                      <w:szCs w:val="28"/>
                    </w:rPr>
                    <w:t>MODEL MINING or SYNTHESIZER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74" type="#_x0000_t202" style="position:absolute;margin-left:502pt;margin-top:195pt;width:149pt;height:50pt;z-index:251652096;visibility:visible" o:regroupid="4" fillcolor="#ffde80">
            <v:fill color2="#fff3da" rotate="t" angle="180" colors="0 #ffde80;.5 #ffe8b3;1 #fff3da" focus="100%" type="gradient"/>
            <v:textbox style="mso-next-textbox:#_x0000_s1074">
              <w:txbxContent>
                <w:p w:rsidR="00644612" w:rsidRPr="00A81EEF" w:rsidRDefault="00644612" w:rsidP="00A81EEF">
                  <w:pPr>
                    <w:spacing w:after="0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>
                    <w:rPr>
                      <w:b/>
                      <w:bCs/>
                      <w:sz w:val="36"/>
                      <w:szCs w:val="36"/>
                    </w:rPr>
                    <w:t>STEP 6</w:t>
                  </w:r>
                </w:p>
                <w:p w:rsidR="00644612" w:rsidRPr="0040790F" w:rsidRDefault="00644612" w:rsidP="00A81EEF">
                  <w:pPr>
                    <w:spacing w:after="0"/>
                    <w:jc w:val="center"/>
                    <w:rPr>
                      <w:b/>
                      <w:bCs/>
                      <w:sz w:val="36"/>
                      <w:szCs w:val="36"/>
                    </w:rPr>
                  </w:pPr>
                  <w:r w:rsidRPr="00A81EEF">
                    <w:rPr>
                      <w:b/>
                      <w:bCs/>
                      <w:sz w:val="28"/>
                      <w:szCs w:val="28"/>
                    </w:rPr>
                    <w:t>K SETS OF</w:t>
                  </w:r>
                  <w:r>
                    <w:rPr>
                      <w:b/>
                      <w:bCs/>
                      <w:sz w:val="36"/>
                      <w:szCs w:val="36"/>
                    </w:rPr>
                    <w:t xml:space="preserve"> </w:t>
                  </w:r>
                  <w:r w:rsidRPr="00A81EEF">
                    <w:rPr>
                      <w:b/>
                      <w:bCs/>
                      <w:sz w:val="28"/>
                      <w:szCs w:val="28"/>
                    </w:rPr>
                    <w:t>RESULTS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75" type="#_x0000_t202" style="position:absolute;margin-left:83pt;margin-top:320pt;width:68pt;height:33pt;z-index:251651072;visibility:visible" o:regroupid="4" filled="f" stroked="f">
            <v:textbox style="mso-next-textbox:#_x0000_s1075">
              <w:txbxContent>
                <w:p w:rsidR="00644612" w:rsidRPr="0040790F" w:rsidRDefault="00644612" w:rsidP="0040790F">
                  <w:pPr>
                    <w:jc w:val="center"/>
                    <w:rPr>
                      <w:b/>
                      <w:bCs/>
                      <w:sz w:val="36"/>
                      <w:szCs w:val="36"/>
                    </w:rPr>
                  </w:pPr>
                  <w:r>
                    <w:rPr>
                      <w:b/>
                      <w:bCs/>
                      <w:sz w:val="36"/>
                      <w:szCs w:val="36"/>
                    </w:rPr>
                    <w:t>…….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76" type="#_x0000_t202" style="position:absolute;margin-left:293pt;margin-top:195pt;width:179pt;height:50pt;z-index:251650048;visibility:visible" o:regroupid="4" fillcolor="#ffde80">
            <v:fill color2="#fff3da" rotate="t" angle="180" colors="0 #ffde80;.5 #ffe8b3;1 #fff3da" focus="100%" type="gradient"/>
            <v:textbox style="mso-next-textbox:#_x0000_s1076">
              <w:txbxContent>
                <w:p w:rsidR="00644612" w:rsidRPr="00A81EEF" w:rsidRDefault="00644612" w:rsidP="00A81EEF">
                  <w:pPr>
                    <w:spacing w:after="0"/>
                    <w:jc w:val="center"/>
                    <w:rPr>
                      <w:b/>
                      <w:bCs/>
                      <w:sz w:val="36"/>
                      <w:szCs w:val="36"/>
                    </w:rPr>
                  </w:pPr>
                  <w:r w:rsidRPr="00A81EEF">
                    <w:rPr>
                      <w:b/>
                      <w:bCs/>
                      <w:sz w:val="36"/>
                      <w:szCs w:val="36"/>
                    </w:rPr>
                    <w:t>STEP 5</w:t>
                  </w:r>
                </w:p>
                <w:p w:rsidR="00644612" w:rsidRPr="00A81EEF" w:rsidRDefault="00644612" w:rsidP="00A81EEF">
                  <w:pPr>
                    <w:spacing w:after="0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81EEF">
                    <w:rPr>
                      <w:b/>
                      <w:bCs/>
                      <w:sz w:val="28"/>
                      <w:szCs w:val="28"/>
                    </w:rPr>
                    <w:t xml:space="preserve">SUPER LEARNER – SL 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77" type="#_x0000_t202" style="position:absolute;margin-left:-25pt;margin-top:195pt;width:307pt;height:50pt;z-index:251649024;visibility:visible" o:regroupid="4" fillcolor="#ffde80">
            <v:fill color2="#fff3da" rotate="t" angle="180" colors="0 #ffde80;.5 #ffe8b3;1 #fff3da" focus="100%" type="gradient"/>
            <v:textbox style="mso-next-textbox:#_x0000_s1077">
              <w:txbxContent>
                <w:p w:rsidR="00644612" w:rsidRDefault="00644612" w:rsidP="00A81EEF">
                  <w:pPr>
                    <w:spacing w:after="0"/>
                    <w:jc w:val="center"/>
                    <w:rPr>
                      <w:b/>
                      <w:bCs/>
                      <w:sz w:val="36"/>
                      <w:szCs w:val="36"/>
                    </w:rPr>
                  </w:pPr>
                  <w:r>
                    <w:rPr>
                      <w:b/>
                      <w:bCs/>
                      <w:sz w:val="36"/>
                      <w:szCs w:val="36"/>
                    </w:rPr>
                    <w:t>STEP 4</w:t>
                  </w:r>
                </w:p>
                <w:p w:rsidR="00644612" w:rsidRDefault="00644612" w:rsidP="00A81EEF">
                  <w:pPr>
                    <w:spacing w:after="0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81EEF">
                    <w:rPr>
                      <w:b/>
                      <w:bCs/>
                      <w:sz w:val="28"/>
                      <w:szCs w:val="28"/>
                    </w:rPr>
                    <w:t>SAMPLING FROM AGGREGATED DATASET</w:t>
                  </w:r>
                </w:p>
                <w:p w:rsidR="00644612" w:rsidRPr="00A81EEF" w:rsidRDefault="00644612" w:rsidP="00A81EEF">
                  <w:pPr>
                    <w:spacing w:after="0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Can 31" o:spid="_x0000_s1078" type="#_x0000_t22" style="position:absolute;margin-left:41pt;margin-top:300pt;width:118pt;height:33.95pt;z-index:251646976;visibility:visible;v-text-anchor:middle" o:regroupid="4" fillcolor="#4f81bd" strokecolor="#243f60" strokeweight="2pt"/>
        </w:pict>
      </w:r>
      <w:r>
        <w:rPr>
          <w:noProof/>
        </w:rPr>
        <w:pict>
          <v:shape id="Can 29" o:spid="_x0000_s1079" type="#_x0000_t22" style="position:absolute;margin-left:29pt;margin-top:4in;width:118pt;height:33.95pt;z-index:251645952;visibility:visible;v-text-anchor:middle" o:regroupid="4" fillcolor="#4f81bd" strokecolor="#243f60" strokeweight="2pt"/>
        </w:pict>
      </w:r>
      <w:r>
        <w:rPr>
          <w:noProof/>
        </w:rPr>
        <w:pict>
          <v:shape id="Can 27" o:spid="_x0000_s1080" type="#_x0000_t22" style="position:absolute;margin-left:17pt;margin-top:276pt;width:118pt;height:33.95pt;z-index:251644928;visibility:visible;v-text-anchor:middle" o:regroupid="4" fillcolor="#4f81bd" strokecolor="#243f60" strokeweight="2pt"/>
        </w:pict>
      </w:r>
      <w:r>
        <w:rPr>
          <w:noProof/>
        </w:rPr>
        <w:pict>
          <v:shape id="Can 25" o:spid="_x0000_s1081" type="#_x0000_t22" style="position:absolute;margin-left:5pt;margin-top:264pt;width:118pt;height:33.95pt;z-index:251643904;visibility:visible;v-text-anchor:middle" o:regroupid="4" fillcolor="#4f81bd" strokecolor="#243f60" strokeweight="2pt"/>
        </w:pict>
      </w:r>
      <w:r>
        <w:rPr>
          <w:noProof/>
        </w:rPr>
        <w:pict>
          <v:shape id="Can 23" o:spid="_x0000_s1082" type="#_x0000_t22" style="position:absolute;margin-left:-7pt;margin-top:252pt;width:118pt;height:33.95pt;z-index:251642880;visibility:visible;v-text-anchor:middle" o:regroupid="4" fillcolor="#4f81bd" strokecolor="#243f60" strokeweight="2pt"/>
        </w:pict>
      </w:r>
      <w:r>
        <w:rPr>
          <w:noProof/>
        </w:rPr>
        <w:pict>
          <v:shape id="Can 21" o:spid="_x0000_s1083" type="#_x0000_t22" style="position:absolute;margin-left:501pt;margin-top:68.05pt;width:118pt;height:33.95pt;z-index:251626496;visibility:visible;v-text-anchor:middle" fillcolor="#4f81bd" strokecolor="#243f60" strokeweight="2pt"/>
        </w:pict>
      </w:r>
      <w:r>
        <w:rPr>
          <w:noProof/>
        </w:rPr>
        <w:pict>
          <v:shape id="Text Box 2" o:spid="_x0000_s1084" type="#_x0000_t202" style="position:absolute;margin-left:488pt;margin-top:-12pt;width:149pt;height:121.95pt;z-index:251625472;visibility:visible" fillcolor="#d6e3bc">
            <v:fill opacity="31354f"/>
            <v:textbox style="mso-next-textbox:#Text Box 2">
              <w:txbxContent>
                <w:p w:rsidR="00644612" w:rsidRPr="00655F4F" w:rsidRDefault="00644612" w:rsidP="00A81EEF">
                  <w:pPr>
                    <w:spacing w:after="0"/>
                    <w:jc w:val="center"/>
                    <w:rPr>
                      <w:b/>
                      <w:bCs/>
                      <w:sz w:val="36"/>
                      <w:szCs w:val="36"/>
                    </w:rPr>
                  </w:pPr>
                  <w:r w:rsidRPr="00655F4F">
                    <w:rPr>
                      <w:b/>
                      <w:bCs/>
                      <w:sz w:val="36"/>
                      <w:szCs w:val="36"/>
                    </w:rPr>
                    <w:t>STEP 3</w:t>
                  </w:r>
                </w:p>
                <w:p w:rsidR="00644612" w:rsidRDefault="00644612" w:rsidP="00AD1860">
                  <w:pPr>
                    <w:spacing w:after="0"/>
                    <w:jc w:val="center"/>
                    <w:rPr>
                      <w:b/>
                      <w:bCs/>
                      <w:sz w:val="28"/>
                      <w:szCs w:val="28"/>
                      <w:u w:val="single"/>
                    </w:rPr>
                  </w:pPr>
                  <w:r w:rsidRPr="00A81EEF">
                    <w:rPr>
                      <w:b/>
                      <w:bCs/>
                      <w:sz w:val="28"/>
                      <w:szCs w:val="28"/>
                      <w:u w:val="single"/>
                    </w:rPr>
                    <w:t>DATA AGGREGATION</w:t>
                  </w:r>
                </w:p>
                <w:p w:rsidR="00644612" w:rsidRPr="00A81EEF" w:rsidRDefault="00644612" w:rsidP="00AD1860">
                  <w:pPr>
                    <w:spacing w:after="0"/>
                    <w:jc w:val="center"/>
                    <w:rPr>
                      <w:b/>
                      <w:bCs/>
                      <w:sz w:val="28"/>
                      <w:szCs w:val="28"/>
                      <w:u w:val="single"/>
                    </w:rPr>
                  </w:pPr>
                  <w:r w:rsidRPr="00A81EEF">
                    <w:rPr>
                      <w:b/>
                      <w:bCs/>
                      <w:sz w:val="28"/>
                      <w:szCs w:val="28"/>
                      <w:u w:val="single"/>
                    </w:rPr>
                    <w:t>&amp; IMPUTATION</w:t>
                  </w:r>
                </w:p>
                <w:p w:rsidR="00644612" w:rsidRPr="00A81EEF" w:rsidRDefault="00644612" w:rsidP="002D6AD2">
                  <w:pPr>
                    <w:jc w:val="center"/>
                    <w:rPr>
                      <w:b/>
                      <w:bCs/>
                      <w:sz w:val="28"/>
                      <w:szCs w:val="28"/>
                      <w:u w:val="single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1085" type="#_x0000_t202" style="position:absolute;margin-left:4pt;margin-top:135pt;width:643pt;height:41pt;z-index:251686912;visibility:visible" filled="f" stroked="f">
            <v:textbox style="mso-next-textbox:#_x0000_s1085">
              <w:txbxContent>
                <w:p w:rsidR="00644612" w:rsidRPr="002D72C0" w:rsidRDefault="00644612" w:rsidP="003123B9">
                  <w:pPr>
                    <w:jc w:val="center"/>
                    <w:rPr>
                      <w:b/>
                      <w:bCs/>
                      <w:sz w:val="52"/>
                      <w:szCs w:val="52"/>
                    </w:rPr>
                  </w:pPr>
                  <w:r w:rsidRPr="002D72C0">
                    <w:rPr>
                      <w:b/>
                      <w:bCs/>
                      <w:sz w:val="52"/>
                      <w:szCs w:val="52"/>
                    </w:rPr>
                    <w:t>COMPRESSIVE BIG DATA ANALYTICS – CBDA ALGORITHM</w:t>
                  </w:r>
                </w:p>
              </w:txbxContent>
            </v:textbox>
          </v:shape>
        </w:pict>
      </w:r>
      <w:r>
        <w:rPr>
          <w:noProof/>
        </w:rPr>
        <w:pict>
          <v:roundrect id="Rounded Rectangle 336" o:spid="_x0000_s1086" style="position:absolute;margin-left:-42pt;margin-top:121pt;width:744pt;height:377pt;z-index:251627520;visibility:visible;v-text-anchor:middle" arcsize="10923f" fillcolor="yellow" strokecolor="#243f60" strokeweight="2pt">
            <v:fill opacity="9252f"/>
          </v:roundrect>
        </w:pict>
      </w:r>
      <w:r>
        <w:rPr>
          <w:noProof/>
        </w:rPr>
        <w:pict>
          <v:shapetype id="_x0000_t103" coordsize="21600,21600" o:spt="103" adj="12960,19440,7200" path="wr@22,0@21@3,,0@21@4@22@14@21@1@21@7@2@12l@2@13,0@8@2@11at@22,0@21@3@2@10@24@16@22@14@21@1@24@16,0@14xear@22@14@21@1@21@7@24@16nfe">
            <v:stroke joinstyle="miter"/>
            <v:formulas>
              <v:f eqn="val #0"/>
              <v:f eqn="val #1"/>
              <v:f eqn="val #2"/>
              <v:f eqn="sum #0 width #1"/>
              <v:f eqn="prod @3 1 2"/>
              <v:f eqn="sum #1 #1 width"/>
              <v:f eqn="sum @5 #1 #0"/>
              <v:f eqn="prod @6 1 2"/>
              <v:f eqn="mid width #0"/>
              <v:f eqn="ellipse #2 height @4"/>
              <v:f eqn="sum @4 @9 0"/>
              <v:f eqn="sum @10 #1 width"/>
              <v:f eqn="sum @7 @9 0"/>
              <v:f eqn="sum @11 width #0"/>
              <v:f eqn="sum @5 0 #0"/>
              <v:f eqn="prod @14 1 2"/>
              <v:f eqn="mid @4 @7"/>
              <v:f eqn="sum #0 #1 width"/>
              <v:f eqn="prod @17 1 2"/>
              <v:f eqn="sum @16 0 @18"/>
              <v:f eqn="val width"/>
              <v:f eqn="val height"/>
              <v:f eqn="sum 0 0 height"/>
              <v:f eqn="sum @16 0 @4"/>
              <v:f eqn="ellipse @23 @4 height"/>
              <v:f eqn="sum @8 128 0"/>
              <v:f eqn="prod @5 1 2"/>
              <v:f eqn="sum @5 0 128"/>
              <v:f eqn="sum #0 @16 @11"/>
              <v:f eqn="sum width 0 #0"/>
              <v:f eqn="prod @29 1 2"/>
              <v:f eqn="prod height height 1"/>
              <v:f eqn="prod #2 #2 1"/>
              <v:f eqn="sum @31 0 @32"/>
              <v:f eqn="sqrt @33"/>
              <v:f eqn="sum @34 height 0"/>
              <v:f eqn="prod width height @35"/>
              <v:f eqn="sum @36 64 0"/>
              <v:f eqn="prod #0 1 2"/>
              <v:f eqn="ellipse @30 @38 height"/>
              <v:f eqn="sum @39 0 64"/>
              <v:f eqn="prod @4 1 2"/>
              <v:f eqn="sum #1 0 @41"/>
              <v:f eqn="prod height 4390 32768"/>
              <v:f eqn="prod height 28378 32768"/>
            </v:formulas>
            <v:path o:extrusionok="f" o:connecttype="custom" o:connectlocs="0,@15;@2,@11;0,@8;@2,@13;@21,@16" o:connectangles="180,180,180,90,0" textboxrect="@43,@41,@44,@42"/>
            <v:handles>
              <v:h position="topLeft,#0" yrange="@37,@27"/>
              <v:h position="topLeft,#1" yrange="@25,@20"/>
              <v:h position="#2,bottomRight" xrange="0,@40"/>
            </v:handles>
            <o:complex v:ext="view"/>
          </v:shapetype>
          <v:shape id="Curved Left Arrow 362" o:spid="_x0000_s1087" type="#_x0000_t103" style="position:absolute;margin-left:645pt;margin-top:31pt;width:51pt;height:117pt;z-index:251695104;visibility:visible;v-text-anchor:middle" adj="16892,20423,5400" fillcolor="#4f81bd" strokecolor="#243f60" strokeweight="2pt"/>
        </w:pict>
      </w:r>
      <w:r>
        <w:rPr>
          <w:noProof/>
        </w:rPr>
        <w:pict>
          <v:shape id="_x0000_s1088" type="#_x0000_t202" style="position:absolute;margin-left:194.5pt;margin-top:-47.25pt;width:257.9pt;height:28.15pt;z-index:251694080;visibility:visible">
            <v:textbox style="mso-next-textbox:#_x0000_s1088">
              <w:txbxContent>
                <w:p w:rsidR="00644612" w:rsidRPr="002D6AD2" w:rsidRDefault="00644612" w:rsidP="002D72C0">
                  <w:pPr>
                    <w:jc w:val="center"/>
                    <w:rPr>
                      <w:b/>
                      <w:bCs/>
                      <w:sz w:val="36"/>
                      <w:szCs w:val="36"/>
                    </w:rPr>
                  </w:pPr>
                  <w:r w:rsidRPr="002D6AD2">
                    <w:rPr>
                      <w:b/>
                      <w:bCs/>
                      <w:sz w:val="36"/>
                      <w:szCs w:val="36"/>
                    </w:rPr>
                    <w:t>DATA PROCESSING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66" coordsize="21600,21600" o:spt="66" adj="5400,5400" path="m@0,l@0@1,21600@1,21600@2@0@2@0,21600,,10800xe">
            <v:stroke joinstyle="miter"/>
            <v:formulas>
              <v:f eqn="val #0"/>
              <v:f eqn="val #1"/>
              <v:f eqn="sum 21600 0 #1"/>
              <v:f eqn="prod #0 #1 10800"/>
              <v:f eqn="sum #0 0 @3"/>
            </v:formulas>
            <v:path o:connecttype="custom" o:connectlocs="@0,0;0,10800;@0,21600;21600,10800" o:connectangles="270,180,90,0" textboxrect="@4,@1,21600,@2"/>
            <v:handles>
              <v:h position="#0,#1" xrange="0,21600" yrange="0,10800"/>
            </v:handles>
          </v:shapetype>
          <v:shape id="Left Arrow 359" o:spid="_x0000_s1089" type="#_x0000_t66" style="position:absolute;margin-left:430pt;margin-top:441pt;width:48pt;height:27pt;z-index:251693056;visibility:visible;v-text-anchor:middle" adj="6075" fillcolor="#4f81bd" strokecolor="#243f60" strokeweight="2pt"/>
        </w:pict>
      </w:r>
      <w:r>
        <w:rPr>
          <w:noProof/>
        </w:rPr>
        <w:pict>
          <v:shape id="Left Arrow 357" o:spid="_x0000_s1090" type="#_x0000_t66" style="position:absolute;margin-left:200pt;margin-top:441pt;width:48pt;height:27pt;z-index:251692032;visibility:visible;v-text-anchor:middle" adj="6075" fillcolor="#4f81bd" strokecolor="#243f60" strokeweight="2pt"/>
        </w:pict>
      </w:r>
      <w:r>
        <w:rPr>
          <w:noProof/>
        </w:rPr>
        <w:pict>
          <v:group id="Group 353" o:spid="_x0000_s1091" style="position:absolute;margin-left:123pt;margin-top:436pt;width:68pt;height:38pt;z-index:251691008" coordsize="8636,4826">
            <v:shape id="Cube 354" o:spid="_x0000_s1092" type="#_x0000_t16" style="position:absolute;top:1524;width:6096;height:2667;visibility:visible;v-text-anchor:middle" fillcolor="red" strokecolor="#92d050" strokeweight="2pt"/>
            <v:shape id="Cube 355" o:spid="_x0000_s1093" type="#_x0000_t16" style="position:absolute;left:2159;width:6096;height:2667;visibility:visible;v-text-anchor:middle" fillcolor="red" strokecolor="#92d050" strokeweight="2pt"/>
            <v:shape id="Cube 356" o:spid="_x0000_s1094" type="#_x0000_t16" style="position:absolute;left:2540;top:2159;width:6096;height:2667;visibility:visible;v-text-anchor:middle" fillcolor="red" strokecolor="#92d050" strokeweight="2pt"/>
          </v:group>
        </w:pict>
      </w:r>
      <w:r>
        <w:rPr>
          <w:noProof/>
        </w:rPr>
        <w:pict>
          <v:group id="Group 352" o:spid="_x0000_s1095" style="position:absolute;margin-left:320pt;margin-top:436pt;width:68pt;height:38pt;z-index:251689984" coordsize="8636,4826">
            <v:shape id="Cube 84" o:spid="_x0000_s1096" type="#_x0000_t16" style="position:absolute;top:1524;width:6096;height:2667;visibility:visible;v-text-anchor:middle" fillcolor="red" strokecolor="#92d050" strokeweight="2pt"/>
            <v:shape id="Cube 87" o:spid="_x0000_s1097" type="#_x0000_t16" style="position:absolute;left:2159;width:6096;height:2667;visibility:visible;v-text-anchor:middle" fillcolor="red" strokecolor="#92d050" strokeweight="2pt"/>
            <v:shape id="Cube 88" o:spid="_x0000_s1098" type="#_x0000_t16" style="position:absolute;left:2540;top:2159;width:6096;height:2667;visibility:visible;v-text-anchor:middle" fillcolor="red" strokecolor="#92d050" strokeweight="2pt"/>
          </v:group>
        </w:pict>
      </w:r>
      <w:r>
        <w:rPr>
          <w:noProof/>
        </w:rPr>
        <w:pict>
          <v:group id="Group 94" o:spid="_x0000_s1099" style="position:absolute;margin-left:265pt;margin-top:420pt;width:159pt;height:71pt;z-index:251688960" coordsize="20193,9017">
            <v:group id="Group 73" o:spid="_x0000_s1100" style="position:absolute;width:14732;height:9017" coordsize="14732,9017">
              <v:shape id="Cube 351" o:spid="_x0000_s1101" type="#_x0000_t16" style="position:absolute;top:508;width:6096;height:2667;visibility:visible;v-text-anchor:middle" fillcolor="#00b050" strokecolor="#92d050" strokeweight="2pt"/>
              <v:shape id="Cube 64" o:spid="_x0000_s1102" type="#_x0000_t16" style="position:absolute;left:4572;width:6096;height:2667;visibility:visible;v-text-anchor:middle" fillcolor="#00b050" strokecolor="#92d050" strokeweight="2pt"/>
              <v:shape id="Cube 66" o:spid="_x0000_s1103" type="#_x0000_t16" style="position:absolute;left:7620;top:3048;width:6096;height:2667;visibility:visible;v-text-anchor:middle" fillcolor="#00b050" strokecolor="#92d050" strokeweight="2pt"/>
              <v:shape id="Cube 67" o:spid="_x0000_s1104" type="#_x0000_t16" style="position:absolute;left:889;top:1651;width:6096;height:2667;visibility:visible;v-text-anchor:middle" fillcolor="#00b050" strokecolor="#92d050" strokeweight="2pt"/>
              <v:shape id="Cube 68" o:spid="_x0000_s1105" type="#_x0000_t16" style="position:absolute;left:2159;top:3429;width:6096;height:2667;visibility:visible;v-text-anchor:middle" fillcolor="#00b050" strokecolor="#92d050" strokeweight="2pt"/>
              <v:shape id="Cube 69" o:spid="_x0000_s1106" type="#_x0000_t16" style="position:absolute;left:2921;top:5715;width:6096;height:2667;visibility:visible;v-text-anchor:middle" fillcolor="#00b050" strokecolor="#92d050" strokeweight="2pt"/>
              <v:shape id="Cube 70" o:spid="_x0000_s1107" type="#_x0000_t16" style="position:absolute;left:5588;top:4826;width:6096;height:2667;visibility:visible;v-text-anchor:middle" fillcolor="#00b050" strokecolor="#92d050" strokeweight="2pt"/>
              <v:shape id="Cube 71" o:spid="_x0000_s1108" type="#_x0000_t16" style="position:absolute;left:8128;top:6350;width:6096;height:2667;visibility:visible;v-text-anchor:middle" fillcolor="#00b050" strokecolor="#92d050" strokeweight="2pt"/>
              <v:shape id="Cube 72" o:spid="_x0000_s1109" type="#_x0000_t16" style="position:absolute;left:8636;top:4572;width:6096;height:2667;visibility:visible;v-text-anchor:middle" fillcolor="#00b050" strokecolor="#92d050" strokeweight="2pt"/>
            </v:group>
            <v:group id="Group 83" o:spid="_x0000_s1110" style="position:absolute;left:5461;width:14732;height:9017" coordsize="14732,9017">
              <v:shape id="Cube 74" o:spid="_x0000_s1111" type="#_x0000_t16" style="position:absolute;top:508;width:6096;height:2667;visibility:visible;v-text-anchor:middle" fillcolor="#00b050" strokecolor="#92d050" strokeweight="2pt"/>
              <v:shape id="Cube 75" o:spid="_x0000_s1112" type="#_x0000_t16" style="position:absolute;left:4572;width:6096;height:2667;visibility:visible;v-text-anchor:middle" fillcolor="#00b050" strokecolor="#92d050" strokeweight="2pt"/>
              <v:shape id="Cube 76" o:spid="_x0000_s1113" type="#_x0000_t16" style="position:absolute;left:7620;top:3048;width:6096;height:2667;visibility:visible;v-text-anchor:middle" fillcolor="#00b050" strokecolor="#92d050" strokeweight="2pt"/>
              <v:shape id="Cube 77" o:spid="_x0000_s1114" type="#_x0000_t16" style="position:absolute;left:889;top:1651;width:6096;height:2667;visibility:visible;v-text-anchor:middle" fillcolor="#00b050" strokecolor="#92d050" strokeweight="2pt"/>
              <v:shape id="Cube 78" o:spid="_x0000_s1115" type="#_x0000_t16" style="position:absolute;left:2159;top:3429;width:6096;height:2667;visibility:visible;v-text-anchor:middle" fillcolor="#00b050" strokecolor="#92d050" strokeweight="2pt"/>
              <v:shape id="Cube 79" o:spid="_x0000_s1116" type="#_x0000_t16" style="position:absolute;left:2921;top:5715;width:6096;height:2667;visibility:visible;v-text-anchor:middle" fillcolor="#00b050" strokecolor="#92d050" strokeweight="2pt"/>
              <v:shape id="Cube 80" o:spid="_x0000_s1117" type="#_x0000_t16" style="position:absolute;left:5588;top:4826;width:6096;height:2667;visibility:visible;v-text-anchor:middle" fillcolor="#00b050" strokecolor="#92d050" strokeweight="2pt"/>
              <v:shape id="Cube 81" o:spid="_x0000_s1118" type="#_x0000_t16" style="position:absolute;left:8128;top:6350;width:6096;height:2667;visibility:visible;v-text-anchor:middle" fillcolor="#00b050" strokecolor="#92d050" strokeweight="2pt"/>
              <v:shape id="Cube 82" o:spid="_x0000_s1119" type="#_x0000_t16" style="position:absolute;left:8636;top:4572;width:6096;height:2667;visibility:visible;v-text-anchor:middle" fillcolor="#00b050" strokecolor="#92d050" strokeweight="2pt"/>
            </v:group>
            <v:group id="Group 93" o:spid="_x0000_s1120" style="position:absolute;left:11303;top:508;width:7874;height:3810" coordsize="7874,3810">
              <v:shape id="Cube 85" o:spid="_x0000_s1121" type="#_x0000_t16" style="position:absolute;left:1778;width:6096;height:2667;visibility:visible;v-text-anchor:middle" fillcolor="#00b050" strokecolor="#92d050" strokeweight="2pt"/>
              <v:shape id="Cube 92" o:spid="_x0000_s1122" type="#_x0000_t16" style="position:absolute;top:1143;width:6096;height:2667;visibility:visible;v-text-anchor:middle" fillcolor="#00b050" strokecolor="#92d050" strokeweight="2pt"/>
            </v:group>
          </v:group>
        </w:pict>
      </w:r>
      <w:r>
        <w:rPr>
          <w:noProof/>
        </w:rPr>
        <w:pict>
          <v:shape id="Curved Left Arrow 350" o:spid="_x0000_s1123" type="#_x0000_t103" style="position:absolute;margin-left:644pt;margin-top:319pt;width:51pt;height:143pt;z-index:251687936;visibility:visible;v-text-anchor:middle" adj="17748,20637,5400" fillcolor="#4f81bd" strokecolor="#243f60" strokeweight="2pt"/>
        </w:pict>
      </w:r>
      <w:r>
        <w:rPr>
          <w:noProof/>
        </w:rPr>
        <w:pict>
          <v:shape id="_x0000_s1124" type="#_x0000_t202" style="position:absolute;margin-left:244pt;margin-top:-13pt;width:163pt;height:122.95pt;z-index:251623424;visibility:visible" fillcolor="#eaf1dd">
            <v:textbox>
              <w:txbxContent>
                <w:p w:rsidR="00644612" w:rsidRPr="00655F4F" w:rsidRDefault="00644612" w:rsidP="00A81EEF">
                  <w:pPr>
                    <w:spacing w:after="0"/>
                    <w:jc w:val="center"/>
                    <w:rPr>
                      <w:b/>
                      <w:bCs/>
                      <w:sz w:val="36"/>
                      <w:szCs w:val="36"/>
                    </w:rPr>
                  </w:pPr>
                  <w:r w:rsidRPr="00655F4F">
                    <w:rPr>
                      <w:b/>
                      <w:bCs/>
                      <w:sz w:val="36"/>
                      <w:szCs w:val="36"/>
                    </w:rPr>
                    <w:t>STEP 2</w:t>
                  </w:r>
                </w:p>
                <w:p w:rsidR="00644612" w:rsidRPr="00A81EEF" w:rsidRDefault="00644612" w:rsidP="00A81EEF">
                  <w:pPr>
                    <w:spacing w:after="0"/>
                    <w:jc w:val="center"/>
                    <w:rPr>
                      <w:b/>
                      <w:bCs/>
                      <w:sz w:val="28"/>
                      <w:szCs w:val="28"/>
                      <w:u w:val="single"/>
                    </w:rPr>
                  </w:pPr>
                  <w:r w:rsidRPr="00A81EEF">
                    <w:rPr>
                      <w:b/>
                      <w:bCs/>
                      <w:sz w:val="28"/>
                      <w:szCs w:val="28"/>
                      <w:u w:val="single"/>
                    </w:rPr>
                    <w:t>DATA HARMONIZATION</w:t>
                  </w:r>
                </w:p>
              </w:txbxContent>
            </v:textbox>
          </v:shape>
        </w:pict>
      </w:r>
      <w:r>
        <w:rPr>
          <w:noProof/>
        </w:rPr>
        <w:pict>
          <v:group id="Group 19" o:spid="_x0000_s1125" style="position:absolute;margin-left:236pt;margin-top:36pt;width:175pt;height:73.95pt;z-index:251624448" coordsize="22225,9391">
            <v:shape id="Can 7" o:spid="_x0000_s1126" type="#_x0000_t22" style="position:absolute;left:2413;top:2540;width:2667;height:4445;visibility:visible;v-text-anchor:middle" adj="3240" fillcolor="#fabf8f" strokecolor="#243f60" strokeweight="2pt"/>
            <v:shape id="Can 8" o:spid="_x0000_s1127" type="#_x0000_t22" style="position:absolute;left:6731;top:2540;width:2667;height:4445;visibility:visible;v-text-anchor:middle" adj="3240" fillcolor="#9bbb59" strokecolor="#243f60" strokeweight="2pt"/>
            <v:shape id="Can 9" o:spid="_x0000_s1128" type="#_x0000_t22" style="position:absolute;left:10795;top:2540;width:2667;height:4445;visibility:visible;v-text-anchor:middle" adj="3240" fillcolor="#4f81bd" strokecolor="#243f60" strokeweight="2pt"/>
            <v:shape id="Can 10" o:spid="_x0000_s1129" type="#_x0000_t22" style="position:absolute;left:18034;top:2540;width:2667;height:4445;visibility:visible;v-text-anchor:middle" adj="3240" fillcolor="#4f81bd" strokecolor="#243f60" strokeweight="2pt"/>
            <v:shape id="Text Box 11" o:spid="_x0000_s1130" type="#_x0000_t202" style="position:absolute;left:13716;top:2540;width:3810;height:5035;visibility:visible" filled="f" stroked="f">
              <v:textbox style="mso-fit-shape-to-text:t">
                <w:txbxContent>
                  <w:p w:rsidR="00644612" w:rsidRPr="002D6AD2" w:rsidRDefault="00644612" w:rsidP="002D6AD2">
                    <w:pPr>
                      <w:jc w:val="center"/>
                      <w:rPr>
                        <w:b/>
                        <w:bCs/>
                        <w:sz w:val="32"/>
                        <w:szCs w:val="32"/>
                      </w:rPr>
                    </w:pPr>
                    <w:r>
                      <w:rPr>
                        <w:b/>
                        <w:bCs/>
                        <w:sz w:val="32"/>
                        <w:szCs w:val="32"/>
                      </w:rPr>
                      <w:t>…</w:t>
                    </w:r>
                  </w:p>
                </w:txbxContent>
              </v:textbox>
            </v:shape>
            <v:shape id="Text Box 14" o:spid="_x0000_s1131" type="#_x0000_t202" style="position:absolute;top:6731;width:5969;height:2660;visibility:visible" filled="f" stroked="f">
              <v:textbox>
                <w:txbxContent>
                  <w:p w:rsidR="00644612" w:rsidRPr="002D6AD2" w:rsidRDefault="00644612" w:rsidP="002D6AD2">
                    <w:pPr>
                      <w:jc w:val="center"/>
                      <w:rPr>
                        <w:b/>
                        <w:bCs/>
                        <w:sz w:val="24"/>
                        <w:szCs w:val="24"/>
                      </w:rPr>
                    </w:pPr>
                    <w:r>
                      <w:rPr>
                        <w:b/>
                        <w:bCs/>
                        <w:sz w:val="24"/>
                        <w:szCs w:val="24"/>
                      </w:rPr>
                      <w:t>DS</w:t>
                    </w:r>
                    <w:r w:rsidRPr="002D6AD2">
                      <w:rPr>
                        <w:b/>
                        <w:bCs/>
                        <w:sz w:val="24"/>
                        <w:szCs w:val="24"/>
                      </w:rPr>
                      <w:t>1</w:t>
                    </w:r>
                  </w:p>
                </w:txbxContent>
              </v:textbox>
            </v:shape>
            <v:shape id="Text Box 15" o:spid="_x0000_s1132" type="#_x0000_t202" style="position:absolute;left:4953;top:6731;width:5969;height:2660;visibility:visible" filled="f" stroked="f">
              <v:textbox>
                <w:txbxContent>
                  <w:p w:rsidR="00644612" w:rsidRPr="002D6AD2" w:rsidRDefault="00644612" w:rsidP="002D6AD2">
                    <w:pPr>
                      <w:jc w:val="center"/>
                      <w:rPr>
                        <w:b/>
                        <w:bCs/>
                        <w:sz w:val="24"/>
                        <w:szCs w:val="24"/>
                      </w:rPr>
                    </w:pPr>
                    <w:r>
                      <w:rPr>
                        <w:b/>
                        <w:bCs/>
                        <w:sz w:val="24"/>
                        <w:szCs w:val="24"/>
                      </w:rPr>
                      <w:t>DS2</w:t>
                    </w:r>
                  </w:p>
                </w:txbxContent>
              </v:textbox>
            </v:shape>
            <v:shape id="Text Box 16" o:spid="_x0000_s1133" type="#_x0000_t202" style="position:absolute;left:8890;top:6731;width:5969;height:2660;visibility:visible" filled="f" stroked="f">
              <v:textbox>
                <w:txbxContent>
                  <w:p w:rsidR="00644612" w:rsidRPr="002D6AD2" w:rsidRDefault="00644612" w:rsidP="002D6AD2">
                    <w:pPr>
                      <w:jc w:val="center"/>
                      <w:rPr>
                        <w:b/>
                        <w:bCs/>
                        <w:sz w:val="24"/>
                        <w:szCs w:val="24"/>
                      </w:rPr>
                    </w:pPr>
                    <w:r>
                      <w:rPr>
                        <w:b/>
                        <w:bCs/>
                        <w:sz w:val="24"/>
                        <w:szCs w:val="24"/>
                      </w:rPr>
                      <w:t>DS3</w:t>
                    </w:r>
                  </w:p>
                </w:txbxContent>
              </v:textbox>
            </v:shape>
            <v:shape id="Text Box 17" o:spid="_x0000_s1134" type="#_x0000_t202" style="position:absolute;left:16256;top:6731;width:5969;height:2660;visibility:visible" filled="f" stroked="f">
              <v:textbox>
                <w:txbxContent>
                  <w:p w:rsidR="00644612" w:rsidRPr="002D6AD2" w:rsidRDefault="00644612" w:rsidP="002D6AD2">
                    <w:pPr>
                      <w:jc w:val="center"/>
                      <w:rPr>
                        <w:b/>
                        <w:bCs/>
                        <w:sz w:val="24"/>
                        <w:szCs w:val="24"/>
                      </w:rPr>
                    </w:pPr>
                    <w:r>
                      <w:rPr>
                        <w:b/>
                        <w:bCs/>
                        <w:sz w:val="24"/>
                        <w:szCs w:val="24"/>
                      </w:rPr>
                      <w:t>DSn</w:t>
                    </w:r>
                  </w:p>
                </w:txbxContent>
              </v:textbox>
            </v:shape>
            <v:shape id="Text Box 18" o:spid="_x0000_s1135" type="#_x0000_t202" style="position:absolute;left:4318;width:14224;height:2660;visibility:visible" filled="f" stroked="f">
              <v:textbox>
                <w:txbxContent>
                  <w:p w:rsidR="00644612" w:rsidRPr="002D6AD2" w:rsidRDefault="00644612" w:rsidP="002D6AD2">
                    <w:pPr>
                      <w:jc w:val="center"/>
                      <w:rPr>
                        <w:b/>
                        <w:bCs/>
                        <w:sz w:val="24"/>
                        <w:szCs w:val="24"/>
                      </w:rPr>
                    </w:pPr>
                    <w:r>
                      <w:rPr>
                        <w:b/>
                        <w:bCs/>
                        <w:sz w:val="24"/>
                        <w:szCs w:val="24"/>
                      </w:rPr>
                      <w:t>Data Sets - DS</w:t>
                    </w:r>
                  </w:p>
                </w:txbxContent>
              </v:textbox>
            </v:shape>
          </v:group>
        </w:pict>
      </w:r>
      <w:r w:rsidRPr="002D6AD2">
        <w:rPr>
          <w:b/>
          <w:bCs/>
          <w:sz w:val="24"/>
          <w:szCs w:val="24"/>
        </w:rPr>
        <w:t>DS</w:t>
      </w:r>
      <w:r>
        <w:rPr>
          <w:noProof/>
        </w:rPr>
        <w:t xml:space="preserve"> </w:t>
      </w:r>
      <w:bookmarkStart w:id="0" w:name="_GoBack"/>
      <w:bookmarkEnd w:id="0"/>
      <w:r>
        <w:rPr>
          <w:noProof/>
        </w:rPr>
        <w:pict>
          <v:shape id="Right Arrow 6" o:spid="_x0000_s1136" type="#_x0000_t13" style="position:absolute;margin-left:414pt;margin-top:35pt;width:66pt;height:20pt;z-index:251622400;visibility:visible;mso-position-horizontal-relative:text;mso-position-vertical-relative:text;v-text-anchor:middle" adj="18327" fillcolor="#4f81bd" strokecolor="#243f60" strokeweight="2pt"/>
        </w:pict>
      </w:r>
      <w:r>
        <w:rPr>
          <w:noProof/>
        </w:rPr>
        <w:pict>
          <v:shape id="Right Arrow 5" o:spid="_x0000_s1137" type="#_x0000_t13" style="position:absolute;margin-left:172pt;margin-top:35pt;width:66pt;height:20pt;z-index:251621376;visibility:visible;mso-position-horizontal-relative:text;mso-position-vertical-relative:text;v-text-anchor:middle" adj="18327" fillcolor="#4f81bd" strokecolor="#243f60" strokeweight="2pt"/>
        </w:pict>
      </w:r>
      <w:r>
        <w:rPr>
          <w:noProof/>
        </w:rPr>
        <w:pict>
          <v:shape id="_x0000_s1138" type="#_x0000_t202" style="position:absolute;margin-left:1pt;margin-top:.75pt;width:163pt;height:92.4pt;z-index:251620352;visibility:visible;mso-position-horizontal-relative:text;mso-position-vertical-relative:text" fillcolor="#eaf1dd">
            <v:fill opacity="47288f"/>
            <v:textbox style="mso-fit-shape-to-text:t">
              <w:txbxContent>
                <w:p w:rsidR="00644612" w:rsidRPr="00655F4F" w:rsidRDefault="00644612" w:rsidP="00A81EEF">
                  <w:pPr>
                    <w:spacing w:after="0"/>
                    <w:jc w:val="center"/>
                    <w:rPr>
                      <w:b/>
                      <w:bCs/>
                      <w:sz w:val="36"/>
                      <w:szCs w:val="36"/>
                    </w:rPr>
                  </w:pPr>
                  <w:r w:rsidRPr="00655F4F">
                    <w:rPr>
                      <w:b/>
                      <w:bCs/>
                      <w:sz w:val="36"/>
                      <w:szCs w:val="36"/>
                    </w:rPr>
                    <w:t>STEP 1</w:t>
                  </w:r>
                </w:p>
                <w:p w:rsidR="00644612" w:rsidRPr="00A81EEF" w:rsidRDefault="00644612" w:rsidP="00A81EEF">
                  <w:pPr>
                    <w:spacing w:after="0"/>
                    <w:jc w:val="center"/>
                    <w:rPr>
                      <w:b/>
                      <w:bCs/>
                      <w:sz w:val="28"/>
                      <w:szCs w:val="28"/>
                      <w:u w:val="single"/>
                    </w:rPr>
                  </w:pPr>
                  <w:r>
                    <w:rPr>
                      <w:b/>
                      <w:bCs/>
                      <w:sz w:val="28"/>
                      <w:szCs w:val="28"/>
                      <w:u w:val="single"/>
                    </w:rPr>
                    <w:t>DATA CLEANING</w:t>
                  </w:r>
                </w:p>
              </w:txbxContent>
            </v:textbox>
          </v:shape>
        </w:pict>
      </w:r>
    </w:p>
    <w:sectPr w:rsidR="00644612" w:rsidSect="002D6AD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defaultTabStop w:val="720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D6AD2"/>
    <w:rsid w:val="000F2023"/>
    <w:rsid w:val="002A4C45"/>
    <w:rsid w:val="002D6AD2"/>
    <w:rsid w:val="002D72C0"/>
    <w:rsid w:val="003123B9"/>
    <w:rsid w:val="0040790F"/>
    <w:rsid w:val="00451954"/>
    <w:rsid w:val="00644612"/>
    <w:rsid w:val="00655F4F"/>
    <w:rsid w:val="008E34D3"/>
    <w:rsid w:val="00A25426"/>
    <w:rsid w:val="00A81EEF"/>
    <w:rsid w:val="00AD1860"/>
    <w:rsid w:val="00C560A8"/>
    <w:rsid w:val="00D20DD7"/>
    <w:rsid w:val="00E57A73"/>
    <w:rsid w:val="00E93286"/>
    <w:rsid w:val="00FA1D8D"/>
    <w:rsid w:val="00FF38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13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34D3"/>
    <w:pPr>
      <w:spacing w:after="200" w:line="276" w:lineRule="auto"/>
    </w:pPr>
    <w:rPr>
      <w:rFonts w:cs="Calibri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2D6A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2D6AD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4</TotalTime>
  <Pages>1</Pages>
  <Words>11</Words>
  <Characters>67</Characters>
  <Application>Microsoft Office Outlook</Application>
  <DocSecurity>0</DocSecurity>
  <Lines>0</Lines>
  <Paragraphs>0</Paragraphs>
  <ScaleCrop>false</ScaleCrop>
  <Company>University of Michigan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DS </dc:title>
  <dc:subject/>
  <dc:creator>Marino, Simeone</dc:creator>
  <cp:keywords/>
  <dc:description/>
  <cp:lastModifiedBy>Simeone</cp:lastModifiedBy>
  <cp:revision>2</cp:revision>
  <cp:lastPrinted>2016-04-18T19:34:00Z</cp:lastPrinted>
  <dcterms:created xsi:type="dcterms:W3CDTF">2016-06-16T19:13:00Z</dcterms:created>
  <dcterms:modified xsi:type="dcterms:W3CDTF">2016-06-16T19:13:00Z</dcterms:modified>
</cp:coreProperties>
</file>